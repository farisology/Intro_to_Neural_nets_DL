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D2D" w:rsidRDefault="00565BEF">
      <w:pPr>
        <w:pStyle w:val="Date"/>
      </w:pPr>
      <w:r>
        <w:t xml:space="preserve">1/4/2019 – 2/4/2019 </w:t>
      </w:r>
    </w:p>
    <w:p w:rsidR="00005D2D" w:rsidRDefault="00565BEF">
      <w:pPr>
        <w:pStyle w:val="Title"/>
      </w:pPr>
      <w:bookmarkStart w:id="0" w:name="_GoBack"/>
      <w:r w:rsidRPr="00565BEF">
        <w:t>Introduction to Deep Learning with NVIDIA GPUs</w:t>
      </w:r>
    </w:p>
    <w:bookmarkEnd w:id="0"/>
    <w:p w:rsidR="00005D2D" w:rsidRDefault="00565BEF">
      <w:pPr>
        <w:pStyle w:val="Heading1"/>
      </w:pPr>
      <w:r>
        <w:t>Day 1</w:t>
      </w:r>
    </w:p>
    <w:p w:rsidR="00005D2D" w:rsidRDefault="00565BEF">
      <w:r>
        <w:t>Introductory to machine learning and deep neural networks</w:t>
      </w:r>
    </w:p>
    <w:p w:rsidR="00005D2D" w:rsidRDefault="009E17BC">
      <w:pPr>
        <w:pStyle w:val="Heading2"/>
      </w:pPr>
      <w:r>
        <w:t>Introduction to Machine Learning.</w:t>
      </w:r>
    </w:p>
    <w:p w:rsidR="009E17BC" w:rsidRDefault="009E17BC" w:rsidP="009E17BC">
      <w:pPr>
        <w:pStyle w:val="Heading3"/>
      </w:pPr>
      <w:r>
        <w:t>The formative definition of machine learning.</w:t>
      </w:r>
    </w:p>
    <w:p w:rsidR="009E17BC" w:rsidRDefault="009E17BC" w:rsidP="009E17BC">
      <w:pPr>
        <w:pStyle w:val="Heading3"/>
      </w:pPr>
      <w:r>
        <w:t>Types of learning.</w:t>
      </w:r>
    </w:p>
    <w:p w:rsidR="009E17BC" w:rsidRDefault="009E17BC" w:rsidP="009E17BC">
      <w:pPr>
        <w:pStyle w:val="Heading3"/>
      </w:pPr>
      <w:r>
        <w:t>How to identify problems in machine learning context?</w:t>
      </w:r>
    </w:p>
    <w:p w:rsidR="009E17BC" w:rsidRDefault="009E17BC" w:rsidP="009E17BC">
      <w:pPr>
        <w:pStyle w:val="Heading2"/>
        <w:numPr>
          <w:ilvl w:val="0"/>
          <w:numId w:val="0"/>
        </w:numPr>
        <w:ind w:left="720"/>
      </w:pPr>
    </w:p>
    <w:p w:rsidR="009E17BC" w:rsidRDefault="009E17BC">
      <w:pPr>
        <w:pStyle w:val="Heading2"/>
      </w:pPr>
      <w:r>
        <w:t>History of Neural Networks and neurons.</w:t>
      </w:r>
    </w:p>
    <w:p w:rsidR="009E17BC" w:rsidRDefault="009E17BC" w:rsidP="009E17BC">
      <w:pPr>
        <w:pStyle w:val="Heading3"/>
      </w:pPr>
      <w:r>
        <w:t>The intuition behind simulating human brain.</w:t>
      </w:r>
    </w:p>
    <w:p w:rsidR="009E17BC" w:rsidRDefault="009E17BC" w:rsidP="009E17BC">
      <w:pPr>
        <w:pStyle w:val="Heading3"/>
      </w:pPr>
      <w:r>
        <w:t>Understanding the neurons.</w:t>
      </w:r>
    </w:p>
    <w:p w:rsidR="009E17BC" w:rsidRDefault="003242CA" w:rsidP="009E17BC">
      <w:pPr>
        <w:pStyle w:val="Heading3"/>
      </w:pPr>
      <w:r>
        <w:t>How does neural network work?</w:t>
      </w:r>
    </w:p>
    <w:p w:rsidR="003242CA" w:rsidRDefault="003242CA" w:rsidP="009E17BC">
      <w:pPr>
        <w:pStyle w:val="Heading3"/>
      </w:pPr>
      <w:r>
        <w:t>How does neural network learn?</w:t>
      </w:r>
    </w:p>
    <w:p w:rsidR="009E17BC" w:rsidRDefault="009E17BC" w:rsidP="009E17BC">
      <w:pPr>
        <w:pStyle w:val="Heading2"/>
        <w:numPr>
          <w:ilvl w:val="0"/>
          <w:numId w:val="0"/>
        </w:numPr>
        <w:ind w:left="720"/>
      </w:pPr>
    </w:p>
    <w:p w:rsidR="009E17BC" w:rsidRDefault="009E17BC">
      <w:pPr>
        <w:pStyle w:val="Heading2"/>
      </w:pPr>
      <w:r>
        <w:t>Single Perceptron hands-on. (Calculations + Coding)</w:t>
      </w:r>
    </w:p>
    <w:p w:rsidR="003242CA" w:rsidRDefault="003242CA" w:rsidP="003242CA">
      <w:pPr>
        <w:pStyle w:val="Heading3"/>
      </w:pPr>
      <w:r>
        <w:t>Participants will be given a simple mathematical problem and learn how neural network solve the problem.</w:t>
      </w:r>
    </w:p>
    <w:p w:rsidR="003242CA" w:rsidRDefault="003242CA" w:rsidP="003242CA">
      <w:pPr>
        <w:pStyle w:val="Heading3"/>
      </w:pPr>
      <w:r>
        <w:t>Participants will be building simple single perceptron and visualize the learning.</w:t>
      </w:r>
    </w:p>
    <w:p w:rsidR="003242CA" w:rsidRDefault="003242CA" w:rsidP="003242CA">
      <w:pPr>
        <w:pStyle w:val="Heading2"/>
        <w:numPr>
          <w:ilvl w:val="0"/>
          <w:numId w:val="0"/>
        </w:numPr>
        <w:ind w:left="720"/>
      </w:pPr>
    </w:p>
    <w:p w:rsidR="009E17BC" w:rsidRDefault="009E17BC">
      <w:pPr>
        <w:pStyle w:val="Heading2"/>
      </w:pPr>
      <w:r>
        <w:t>Activation Functions.</w:t>
      </w:r>
    </w:p>
    <w:p w:rsidR="003242CA" w:rsidRDefault="003242CA" w:rsidP="003242CA">
      <w:pPr>
        <w:pStyle w:val="Heading3"/>
      </w:pPr>
      <w:r>
        <w:t>Types of activation functions.</w:t>
      </w:r>
    </w:p>
    <w:p w:rsidR="003242CA" w:rsidRDefault="003242CA" w:rsidP="003242CA">
      <w:pPr>
        <w:pStyle w:val="Heading3"/>
      </w:pPr>
      <w:r>
        <w:t>Characteristics of activation functions.</w:t>
      </w:r>
    </w:p>
    <w:p w:rsidR="003242CA" w:rsidRDefault="003242CA" w:rsidP="003242CA">
      <w:pPr>
        <w:pStyle w:val="Heading2"/>
        <w:numPr>
          <w:ilvl w:val="0"/>
          <w:numId w:val="0"/>
        </w:numPr>
      </w:pPr>
    </w:p>
    <w:p w:rsidR="009E17BC" w:rsidRDefault="009E17BC">
      <w:pPr>
        <w:pStyle w:val="Heading2"/>
      </w:pPr>
      <w:r>
        <w:t>Multilayer Neural Networks.</w:t>
      </w:r>
    </w:p>
    <w:p w:rsidR="00005D2D" w:rsidRDefault="003242CA" w:rsidP="003242CA">
      <w:pPr>
        <w:pStyle w:val="Heading3"/>
      </w:pPr>
      <w:r>
        <w:t>What does neural networks learn?</w:t>
      </w:r>
    </w:p>
    <w:p w:rsidR="003242CA" w:rsidRDefault="003242CA" w:rsidP="003242CA">
      <w:pPr>
        <w:pStyle w:val="Heading3"/>
      </w:pPr>
      <w:r>
        <w:t>Feedforward versus backpropagation.</w:t>
      </w:r>
    </w:p>
    <w:p w:rsidR="003242CA" w:rsidRDefault="003242CA" w:rsidP="003242CA">
      <w:pPr>
        <w:pStyle w:val="Heading3"/>
      </w:pPr>
      <w:r>
        <w:t>How to determine learning rate?</w:t>
      </w:r>
    </w:p>
    <w:p w:rsidR="003242CA" w:rsidRDefault="003242CA" w:rsidP="003242CA">
      <w:pPr>
        <w:pStyle w:val="Heading3"/>
      </w:pPr>
      <w:r>
        <w:t>Gradient Decent.</w:t>
      </w:r>
    </w:p>
    <w:p w:rsidR="003242CA" w:rsidRDefault="003242CA" w:rsidP="003242CA">
      <w:pPr>
        <w:pStyle w:val="Heading3"/>
      </w:pPr>
      <w:r>
        <w:lastRenderedPageBreak/>
        <w:t>Solving minimization problem.</w:t>
      </w:r>
    </w:p>
    <w:p w:rsidR="003242CA" w:rsidRDefault="003242CA" w:rsidP="003242CA">
      <w:pPr>
        <w:pStyle w:val="Heading2"/>
      </w:pPr>
      <w:r>
        <w:t>Evaluating neural network performance.</w:t>
      </w:r>
    </w:p>
    <w:p w:rsidR="003242CA" w:rsidRDefault="003242CA" w:rsidP="003242CA">
      <w:pPr>
        <w:pStyle w:val="Heading3"/>
      </w:pPr>
      <w:r>
        <w:t>How to evaluate performance?</w:t>
      </w:r>
    </w:p>
    <w:p w:rsidR="003242CA" w:rsidRDefault="00904614" w:rsidP="003242CA">
      <w:pPr>
        <w:pStyle w:val="Heading3"/>
      </w:pPr>
      <w:r>
        <w:t>What are the used measures?</w:t>
      </w:r>
    </w:p>
    <w:p w:rsidR="00904614" w:rsidRDefault="00904614" w:rsidP="003242CA">
      <w:pPr>
        <w:pStyle w:val="Heading3"/>
      </w:pPr>
      <w:r>
        <w:t>Classification metrics.</w:t>
      </w:r>
    </w:p>
    <w:p w:rsidR="00904614" w:rsidRDefault="00904614" w:rsidP="003242CA">
      <w:pPr>
        <w:pStyle w:val="Heading3"/>
      </w:pPr>
      <w:r>
        <w:t>Regression metrics.</w:t>
      </w:r>
    </w:p>
    <w:p w:rsidR="00904614" w:rsidRDefault="00904614" w:rsidP="003242CA">
      <w:pPr>
        <w:pStyle w:val="Heading3"/>
      </w:pPr>
      <w:r>
        <w:t>How to improve model’s performance?</w:t>
      </w:r>
    </w:p>
    <w:p w:rsidR="00904614" w:rsidRDefault="00904614" w:rsidP="00904614">
      <w:pPr>
        <w:pStyle w:val="Heading2"/>
        <w:numPr>
          <w:ilvl w:val="0"/>
          <w:numId w:val="0"/>
        </w:numPr>
        <w:ind w:left="720"/>
      </w:pPr>
    </w:p>
    <w:p w:rsidR="003242CA" w:rsidRDefault="00904614" w:rsidP="003242CA">
      <w:pPr>
        <w:pStyle w:val="Heading2"/>
      </w:pPr>
      <w:r>
        <w:t>The desirable state to achieve.</w:t>
      </w:r>
    </w:p>
    <w:p w:rsidR="00904614" w:rsidRDefault="00904614" w:rsidP="00904614">
      <w:pPr>
        <w:pStyle w:val="Heading3"/>
      </w:pPr>
      <w:r>
        <w:t>Overfitting versus underfitting.</w:t>
      </w:r>
    </w:p>
    <w:p w:rsidR="00904614" w:rsidRDefault="00904614" w:rsidP="00904614">
      <w:pPr>
        <w:pStyle w:val="Heading3"/>
      </w:pPr>
      <w:r>
        <w:t>Variance &amp; Bias tradeoffs.</w:t>
      </w:r>
    </w:p>
    <w:p w:rsidR="00904614" w:rsidRDefault="00904614" w:rsidP="00904614">
      <w:pPr>
        <w:pStyle w:val="Heading3"/>
      </w:pPr>
      <w:r>
        <w:t>How to avoid overfitting?</w:t>
      </w:r>
    </w:p>
    <w:p w:rsidR="00904614" w:rsidRDefault="00904614" w:rsidP="00904614">
      <w:pPr>
        <w:pStyle w:val="Heading3"/>
        <w:numPr>
          <w:ilvl w:val="0"/>
          <w:numId w:val="0"/>
        </w:numPr>
        <w:ind w:left="1080"/>
      </w:pPr>
    </w:p>
    <w:p w:rsidR="00904614" w:rsidRDefault="00904614" w:rsidP="003242CA">
      <w:pPr>
        <w:pStyle w:val="Heading2"/>
      </w:pPr>
      <w:r>
        <w:t xml:space="preserve">Artificial Neural Network hands-on (using </w:t>
      </w:r>
      <w:proofErr w:type="spellStart"/>
      <w:r>
        <w:t>scikit</w:t>
      </w:r>
      <w:proofErr w:type="spellEnd"/>
      <w:r>
        <w:t>-learn/</w:t>
      </w:r>
      <w:proofErr w:type="spellStart"/>
      <w:r>
        <w:t>Keras</w:t>
      </w:r>
      <w:proofErr w:type="spellEnd"/>
      <w:r>
        <w:t>).</w:t>
      </w:r>
    </w:p>
    <w:p w:rsidR="00904614" w:rsidRDefault="00904614" w:rsidP="00904614">
      <w:pPr>
        <w:pStyle w:val="Heading3"/>
      </w:pPr>
      <w:r>
        <w:t>Building multilayer neural network.</w:t>
      </w:r>
    </w:p>
    <w:p w:rsidR="00904614" w:rsidRDefault="00904614" w:rsidP="00904614">
      <w:pPr>
        <w:pStyle w:val="Heading3"/>
      </w:pPr>
      <w:r>
        <w:t>Using different activation functions.</w:t>
      </w:r>
    </w:p>
    <w:p w:rsidR="00904614" w:rsidRDefault="00904614" w:rsidP="00904614">
      <w:pPr>
        <w:pStyle w:val="Heading3"/>
      </w:pPr>
      <w:r>
        <w:t>Building the schema of dense neural networks.</w:t>
      </w:r>
    </w:p>
    <w:p w:rsidR="00904614" w:rsidRDefault="00904614" w:rsidP="00904614">
      <w:pPr>
        <w:pStyle w:val="Heading2"/>
        <w:numPr>
          <w:ilvl w:val="0"/>
          <w:numId w:val="0"/>
        </w:numPr>
        <w:ind w:left="720"/>
      </w:pPr>
    </w:p>
    <w:p w:rsidR="00904614" w:rsidRDefault="00904614" w:rsidP="003242CA">
      <w:pPr>
        <w:pStyle w:val="Heading2"/>
      </w:pPr>
      <w:r>
        <w:t>Brief introduction to Deep Learning and Convolution.</w:t>
      </w:r>
    </w:p>
    <w:p w:rsidR="00904614" w:rsidRDefault="00904614" w:rsidP="00904614">
      <w:pPr>
        <w:pStyle w:val="Heading3"/>
      </w:pPr>
      <w:r>
        <w:t xml:space="preserve">The </w:t>
      </w:r>
      <w:r w:rsidR="0000188F">
        <w:t>XOR problem.</w:t>
      </w:r>
    </w:p>
    <w:p w:rsidR="0000188F" w:rsidRDefault="0000188F" w:rsidP="00904614">
      <w:pPr>
        <w:pStyle w:val="Heading3"/>
      </w:pPr>
      <w:r>
        <w:t>The vanishing gradient.</w:t>
      </w:r>
    </w:p>
    <w:p w:rsidR="0000188F" w:rsidRDefault="0000188F" w:rsidP="00904614">
      <w:pPr>
        <w:pStyle w:val="Heading3"/>
      </w:pPr>
      <w:r>
        <w:t>The emergence of Deep Architectures of Neural networks.</w:t>
      </w:r>
    </w:p>
    <w:p w:rsidR="00904614" w:rsidRDefault="00904614" w:rsidP="0000188F">
      <w:pPr>
        <w:pStyle w:val="Heading2"/>
        <w:numPr>
          <w:ilvl w:val="0"/>
          <w:numId w:val="0"/>
        </w:numPr>
        <w:ind w:left="720"/>
      </w:pPr>
    </w:p>
    <w:p w:rsidR="00005D2D" w:rsidRDefault="0000188F">
      <w:pPr>
        <w:pStyle w:val="Heading1"/>
      </w:pPr>
      <w:r>
        <w:t>Day 2</w:t>
      </w:r>
    </w:p>
    <w:p w:rsidR="0000188F" w:rsidRDefault="0000188F" w:rsidP="0000188F">
      <w:pPr>
        <w:pStyle w:val="Heading2"/>
      </w:pPr>
      <w:r>
        <w:t>The Convolution.</w:t>
      </w:r>
    </w:p>
    <w:p w:rsidR="0000188F" w:rsidRDefault="0000188F" w:rsidP="0000188F">
      <w:pPr>
        <w:pStyle w:val="Heading3"/>
      </w:pPr>
      <w:r>
        <w:t>What is convolution?</w:t>
      </w:r>
    </w:p>
    <w:p w:rsidR="0000188F" w:rsidRDefault="0000188F" w:rsidP="0000188F">
      <w:pPr>
        <w:pStyle w:val="Heading3"/>
      </w:pPr>
      <w:r>
        <w:t>How does the convolution layer works?</w:t>
      </w:r>
    </w:p>
    <w:p w:rsidR="0000188F" w:rsidRDefault="008E08AA" w:rsidP="0000188F">
      <w:pPr>
        <w:pStyle w:val="Heading3"/>
      </w:pPr>
      <w:r>
        <w:t>Parameters</w:t>
      </w:r>
      <w:r w:rsidR="0000188F">
        <w:t xml:space="preserve"> of the convolution</w:t>
      </w:r>
      <w:r>
        <w:t>.</w:t>
      </w:r>
    </w:p>
    <w:p w:rsidR="008E08AA" w:rsidRDefault="008E08AA" w:rsidP="0000188F">
      <w:pPr>
        <w:pStyle w:val="Heading3"/>
      </w:pPr>
      <w:r>
        <w:t>Why convolution instead of fully connected layers?</w:t>
      </w:r>
    </w:p>
    <w:p w:rsidR="008E08AA" w:rsidRDefault="008E08AA" w:rsidP="008E08AA">
      <w:pPr>
        <w:pStyle w:val="Heading2"/>
      </w:pPr>
      <w:r>
        <w:t>Types of layers.</w:t>
      </w:r>
    </w:p>
    <w:p w:rsidR="00005D2D" w:rsidRDefault="008E08AA" w:rsidP="008E08AA">
      <w:pPr>
        <w:pStyle w:val="Heading3"/>
      </w:pPr>
      <w:r>
        <w:t>Pooling layer.</w:t>
      </w:r>
    </w:p>
    <w:p w:rsidR="008E08AA" w:rsidRDefault="008E08AA" w:rsidP="008E08AA">
      <w:pPr>
        <w:pStyle w:val="Heading3"/>
      </w:pPr>
      <w:r>
        <w:t>Feature maps.</w:t>
      </w:r>
    </w:p>
    <w:p w:rsidR="008E08AA" w:rsidRDefault="008E08AA" w:rsidP="008E08AA">
      <w:pPr>
        <w:pStyle w:val="Heading3"/>
      </w:pPr>
      <w:r>
        <w:t>Pooling techniques.</w:t>
      </w:r>
    </w:p>
    <w:p w:rsidR="008E08AA" w:rsidRDefault="008E08AA" w:rsidP="008E08AA">
      <w:pPr>
        <w:pStyle w:val="Heading3"/>
        <w:numPr>
          <w:ilvl w:val="0"/>
          <w:numId w:val="0"/>
        </w:numPr>
      </w:pPr>
    </w:p>
    <w:p w:rsidR="008E08AA" w:rsidRDefault="008E08AA" w:rsidP="008E08AA">
      <w:pPr>
        <w:pStyle w:val="Heading2"/>
      </w:pPr>
      <w:r>
        <w:lastRenderedPageBreak/>
        <w:t>Building Convolution Neural network hands-on.</w:t>
      </w:r>
    </w:p>
    <w:p w:rsidR="008E08AA" w:rsidRDefault="008E08AA" w:rsidP="008E08AA">
      <w:pPr>
        <w:pStyle w:val="Heading3"/>
      </w:pPr>
      <w:r>
        <w:t>Participants will be using KERAS deep learning framework.</w:t>
      </w:r>
    </w:p>
    <w:p w:rsidR="008E08AA" w:rsidRDefault="008E08AA" w:rsidP="008E08AA">
      <w:pPr>
        <w:pStyle w:val="Heading3"/>
      </w:pPr>
      <w:r>
        <w:t>Building CNN and exploring the layers.</w:t>
      </w:r>
    </w:p>
    <w:p w:rsidR="008E08AA" w:rsidRDefault="008E08AA" w:rsidP="008E08AA">
      <w:pPr>
        <w:pStyle w:val="Heading3"/>
      </w:pPr>
      <w:r>
        <w:t>Perform training on MNIST dataset.</w:t>
      </w:r>
    </w:p>
    <w:p w:rsidR="008E08AA" w:rsidRDefault="008E08AA" w:rsidP="008E08AA">
      <w:pPr>
        <w:pStyle w:val="Heading3"/>
        <w:numPr>
          <w:ilvl w:val="0"/>
          <w:numId w:val="0"/>
        </w:numPr>
        <w:ind w:left="1080"/>
      </w:pPr>
    </w:p>
    <w:p w:rsidR="008E08AA" w:rsidRDefault="008E08AA" w:rsidP="008E08AA">
      <w:pPr>
        <w:pStyle w:val="Heading2"/>
      </w:pPr>
      <w:r>
        <w:t>Fully Convolutional Neural Networks.</w:t>
      </w:r>
    </w:p>
    <w:p w:rsidR="008E08AA" w:rsidRDefault="008E08AA" w:rsidP="008E08AA">
      <w:pPr>
        <w:pStyle w:val="Heading3"/>
      </w:pPr>
      <w:r>
        <w:t>What is FCN?</w:t>
      </w:r>
    </w:p>
    <w:p w:rsidR="008E08AA" w:rsidRDefault="008E08AA" w:rsidP="008E08AA">
      <w:pPr>
        <w:pStyle w:val="Heading3"/>
      </w:pPr>
      <w:r>
        <w:t>Where does FCN perform the best?</w:t>
      </w:r>
    </w:p>
    <w:p w:rsidR="008E08AA" w:rsidRDefault="00607762" w:rsidP="008E08AA">
      <w:pPr>
        <w:pStyle w:val="Heading3"/>
      </w:pPr>
      <w:r>
        <w:t>Characteristics of FCN.</w:t>
      </w:r>
    </w:p>
    <w:p w:rsidR="00607762" w:rsidRDefault="00607762" w:rsidP="008E08AA">
      <w:pPr>
        <w:pStyle w:val="Heading3"/>
      </w:pPr>
      <w:r>
        <w:t>FCN Variants.</w:t>
      </w:r>
    </w:p>
    <w:p w:rsidR="00607762" w:rsidRDefault="00607762" w:rsidP="00607762">
      <w:pPr>
        <w:pStyle w:val="Heading2"/>
        <w:numPr>
          <w:ilvl w:val="0"/>
          <w:numId w:val="0"/>
        </w:numPr>
        <w:ind w:left="720"/>
      </w:pPr>
    </w:p>
    <w:p w:rsidR="008E08AA" w:rsidRDefault="00607762" w:rsidP="008E08AA">
      <w:pPr>
        <w:pStyle w:val="Heading2"/>
      </w:pPr>
      <w:r>
        <w:t>FCN and Semantic segmentation.</w:t>
      </w:r>
    </w:p>
    <w:p w:rsidR="00607762" w:rsidRDefault="00607762" w:rsidP="00607762">
      <w:pPr>
        <w:pStyle w:val="Heading3"/>
      </w:pPr>
      <w:r>
        <w:t>What is hard about semantic segmentation?</w:t>
      </w:r>
    </w:p>
    <w:p w:rsidR="00607762" w:rsidRDefault="00607762" w:rsidP="00607762">
      <w:pPr>
        <w:pStyle w:val="Heading3"/>
      </w:pPr>
      <w:r>
        <w:t>How to evaluate FCN performance?</w:t>
      </w:r>
    </w:p>
    <w:p w:rsidR="00607762" w:rsidRDefault="00607762" w:rsidP="00607762">
      <w:pPr>
        <w:pStyle w:val="Heading3"/>
        <w:numPr>
          <w:ilvl w:val="0"/>
          <w:numId w:val="0"/>
        </w:numPr>
        <w:ind w:left="1080"/>
      </w:pPr>
    </w:p>
    <w:p w:rsidR="00607762" w:rsidRDefault="00607762" w:rsidP="008E08AA">
      <w:pPr>
        <w:pStyle w:val="Heading2"/>
      </w:pPr>
      <w:r>
        <w:t>FCN hands-on.</w:t>
      </w:r>
    </w:p>
    <w:p w:rsidR="00607762" w:rsidRDefault="00607762" w:rsidP="00607762">
      <w:pPr>
        <w:pStyle w:val="Heading3"/>
      </w:pPr>
      <w:r>
        <w:t>Building FCN8 variant architecture using KERAS.</w:t>
      </w:r>
    </w:p>
    <w:p w:rsidR="00607762" w:rsidRDefault="00607762" w:rsidP="00607762">
      <w:pPr>
        <w:pStyle w:val="Heading3"/>
      </w:pPr>
      <w:r>
        <w:t>Evaluating FCN8 performance.</w:t>
      </w:r>
    </w:p>
    <w:p w:rsidR="00607762" w:rsidRDefault="00607762" w:rsidP="00607762">
      <w:pPr>
        <w:pStyle w:val="Heading2"/>
        <w:numPr>
          <w:ilvl w:val="0"/>
          <w:numId w:val="0"/>
        </w:numPr>
        <w:ind w:left="720" w:hanging="360"/>
      </w:pPr>
    </w:p>
    <w:p w:rsidR="008E08AA" w:rsidRDefault="008E08AA" w:rsidP="008E08AA">
      <w:pPr>
        <w:pStyle w:val="Heading3"/>
        <w:numPr>
          <w:ilvl w:val="0"/>
          <w:numId w:val="0"/>
        </w:numPr>
      </w:pPr>
    </w:p>
    <w:sectPr w:rsidR="008E08A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11A" w:rsidRDefault="00B7511A">
      <w:pPr>
        <w:spacing w:after="0" w:line="240" w:lineRule="auto"/>
      </w:pPr>
      <w:r>
        <w:separator/>
      </w:r>
    </w:p>
    <w:p w:rsidR="00B7511A" w:rsidRDefault="00B7511A"/>
  </w:endnote>
  <w:endnote w:type="continuationSeparator" w:id="0">
    <w:p w:rsidR="00B7511A" w:rsidRDefault="00B7511A">
      <w:pPr>
        <w:spacing w:after="0" w:line="240" w:lineRule="auto"/>
      </w:pPr>
      <w:r>
        <w:continuationSeparator/>
      </w:r>
    </w:p>
    <w:p w:rsidR="00B7511A" w:rsidRDefault="00B75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D2D" w:rsidRDefault="00B7511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11A" w:rsidRDefault="00B7511A">
      <w:pPr>
        <w:spacing w:after="0" w:line="240" w:lineRule="auto"/>
      </w:pPr>
      <w:r>
        <w:separator/>
      </w:r>
    </w:p>
    <w:p w:rsidR="00B7511A" w:rsidRDefault="00B7511A"/>
  </w:footnote>
  <w:footnote w:type="continuationSeparator" w:id="0">
    <w:p w:rsidR="00B7511A" w:rsidRDefault="00B7511A">
      <w:pPr>
        <w:spacing w:after="0" w:line="240" w:lineRule="auto"/>
      </w:pPr>
      <w:r>
        <w:continuationSeparator/>
      </w:r>
    </w:p>
    <w:p w:rsidR="00B7511A" w:rsidRDefault="00B751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E0"/>
    <w:rsid w:val="0000188F"/>
    <w:rsid w:val="00005D2D"/>
    <w:rsid w:val="003242CA"/>
    <w:rsid w:val="00565BEF"/>
    <w:rsid w:val="00607762"/>
    <w:rsid w:val="00664EE0"/>
    <w:rsid w:val="008E08AA"/>
    <w:rsid w:val="00904614"/>
    <w:rsid w:val="009E17BC"/>
    <w:rsid w:val="00B7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A552"/>
  <w15:chartTrackingRefBased/>
  <w15:docId w15:val="{CB0CFE4D-610B-A641-8D83-908DE187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risology/Library/Containers/com.microsoft.Word/Data/Library/Application%20Support/Microsoft/Office/16.0/DTS/Search/%7b12EC278B-59CE-F84B-97FA-BCB2D2D88EC4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26985</cp:lastModifiedBy>
  <cp:revision>1</cp:revision>
  <dcterms:created xsi:type="dcterms:W3CDTF">2019-03-30T02:42:00Z</dcterms:created>
  <dcterms:modified xsi:type="dcterms:W3CDTF">2019-03-31T01:59:00Z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